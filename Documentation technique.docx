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6E2CA7FE" w14:textId="77777777" w:rsidTr="00A31A5B">
        <w:tc>
          <w:tcPr>
            <w:tcW w:w="5395" w:type="dxa"/>
          </w:tcPr>
          <w:p w14:paraId="7F3E9EB4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205B6B36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7644822" w14:textId="77777777" w:rsidTr="00A31A5B">
        <w:trPr>
          <w:trHeight w:val="2719"/>
        </w:trPr>
        <w:tc>
          <w:tcPr>
            <w:tcW w:w="5395" w:type="dxa"/>
          </w:tcPr>
          <w:p w14:paraId="4235B003" w14:textId="10CE336F" w:rsidR="00A81248" w:rsidRPr="006B7126" w:rsidRDefault="00AB0FCF" w:rsidP="00C66528">
            <w:pPr>
              <w:pStyle w:val="Titre1"/>
              <w:rPr>
                <w:noProof/>
              </w:rPr>
            </w:pPr>
            <w:r w:rsidRPr="00AB0FCF">
              <w:rPr>
                <w:noProof/>
                <w:sz w:val="48"/>
                <w:szCs w:val="20"/>
              </w:rPr>
              <w:t xml:space="preserve">Documentation </w:t>
            </w:r>
            <w:r w:rsidR="00E55822">
              <w:rPr>
                <w:noProof/>
                <w:sz w:val="48"/>
                <w:szCs w:val="20"/>
              </w:rPr>
              <w:t xml:space="preserve">technique </w:t>
            </w:r>
            <w:r w:rsidRPr="00AB0FCF">
              <w:rPr>
                <w:noProof/>
                <w:sz w:val="48"/>
                <w:szCs w:val="20"/>
              </w:rPr>
              <w:t xml:space="preserve">de l'application R Shiny </w:t>
            </w:r>
          </w:p>
        </w:tc>
        <w:tc>
          <w:tcPr>
            <w:tcW w:w="5237" w:type="dxa"/>
          </w:tcPr>
          <w:p w14:paraId="20AE3CEE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4DD7CF01" w14:textId="77777777" w:rsidTr="008270FC">
        <w:trPr>
          <w:trHeight w:val="9076"/>
        </w:trPr>
        <w:tc>
          <w:tcPr>
            <w:tcW w:w="5395" w:type="dxa"/>
          </w:tcPr>
          <w:p w14:paraId="3D3019BE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6192" behindDoc="1" locked="0" layoutInCell="1" allowOverlap="1" wp14:anchorId="5A012986" wp14:editId="0B1C7C70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FB55C8" id="Groupe 1" o:spid="_x0000_s1026" alt="&quot;&quot;" style="position:absolute;margin-left:-35.4pt;margin-top:-176.9pt;width:612pt;height:841.5pt;z-index:-25166028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9585C3F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0317F60D" w14:textId="77777777" w:rsidTr="00A31A5B">
        <w:trPr>
          <w:trHeight w:val="1299"/>
        </w:trPr>
        <w:tc>
          <w:tcPr>
            <w:tcW w:w="5395" w:type="dxa"/>
          </w:tcPr>
          <w:p w14:paraId="6B2D256A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E013B5C" w14:textId="7CFCF96A" w:rsidR="00A81248" w:rsidRPr="006B7126" w:rsidRDefault="00A81248" w:rsidP="00A81248">
            <w:pPr>
              <w:pStyle w:val="Titre2"/>
              <w:rPr>
                <w:noProof/>
              </w:rPr>
            </w:pPr>
          </w:p>
          <w:p w14:paraId="504F08F8" w14:textId="6062018A" w:rsidR="00A81248" w:rsidRPr="006B7126" w:rsidRDefault="00AB0FCF" w:rsidP="00C66528">
            <w:pPr>
              <w:pStyle w:val="Titre2"/>
              <w:rPr>
                <w:noProof/>
              </w:rPr>
            </w:pPr>
            <w:r>
              <w:rPr>
                <w:noProof/>
              </w:rPr>
              <w:t>BUT SD 2</w:t>
            </w:r>
          </w:p>
        </w:tc>
      </w:tr>
      <w:tr w:rsidR="00A81248" w:rsidRPr="006B7126" w14:paraId="266D20EF" w14:textId="77777777" w:rsidTr="00A31A5B">
        <w:trPr>
          <w:trHeight w:val="1402"/>
        </w:trPr>
        <w:tc>
          <w:tcPr>
            <w:tcW w:w="5395" w:type="dxa"/>
          </w:tcPr>
          <w:p w14:paraId="49471009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AA25002" w14:textId="4089A3D9" w:rsidR="00AB0FCF" w:rsidRPr="00AB0FCF" w:rsidRDefault="00AB0FCF" w:rsidP="00AB0FCF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</w:rPr>
              <w:t>Yanis THOLLET</w:t>
            </w:r>
            <w:r w:rsidR="00C66528" w:rsidRPr="006B7126">
              <w:rPr>
                <w:noProof/>
                <w:lang w:bidi="fr-FR"/>
              </w:rPr>
              <w:t xml:space="preserve"> </w:t>
            </w:r>
          </w:p>
          <w:p w14:paraId="7D32F1A4" w14:textId="210972A8" w:rsidR="00AB0FCF" w:rsidRPr="00AB0FCF" w:rsidRDefault="00AB0FCF" w:rsidP="00AB0FCF">
            <w:pPr>
              <w:pStyle w:val="Titre2"/>
            </w:pPr>
            <w:r>
              <w:rPr>
                <w:noProof/>
              </w:rPr>
              <w:t>Léon VINCENT-VACLE</w:t>
            </w:r>
          </w:p>
        </w:tc>
      </w:tr>
    </w:tbl>
    <w:p w14:paraId="091A516A" w14:textId="48A8FC04" w:rsidR="00AB0FCF" w:rsidRDefault="00AB0FCF" w:rsidP="00AB0FCF">
      <w:pPr>
        <w:pStyle w:val="Titre3"/>
        <w:numPr>
          <w:ilvl w:val="0"/>
          <w:numId w:val="7"/>
        </w:numPr>
        <w:rPr>
          <w:noProof/>
        </w:rPr>
      </w:pPr>
      <w:r w:rsidRPr="00AB0FCF">
        <w:rPr>
          <w:noProof/>
        </w:rPr>
        <w:lastRenderedPageBreak/>
        <w:t>Schéma d'Architecture</w:t>
      </w:r>
      <w:r w:rsidR="00A44FF4">
        <w:rPr>
          <w:noProof/>
        </w:rPr>
        <w:t xml:space="preserve"> de notre application</w:t>
      </w:r>
    </w:p>
    <w:p w14:paraId="7427278D" w14:textId="77777777" w:rsidR="00AB0FCF" w:rsidRDefault="00AB0FCF" w:rsidP="00AB0FCF"/>
    <w:p w14:paraId="1572F3BE" w14:textId="2BE93B3D" w:rsidR="00AB0FCF" w:rsidRDefault="00CA6F20" w:rsidP="00AB0FC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3BD316" wp14:editId="068F5FDA">
                <wp:simplePos x="0" y="0"/>
                <wp:positionH relativeFrom="column">
                  <wp:posOffset>299085</wp:posOffset>
                </wp:positionH>
                <wp:positionV relativeFrom="paragraph">
                  <wp:posOffset>171450</wp:posOffset>
                </wp:positionV>
                <wp:extent cx="5924550" cy="8572500"/>
                <wp:effectExtent l="0" t="0" r="19050" b="19050"/>
                <wp:wrapNone/>
                <wp:docPr id="32843847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572500"/>
                        </a:xfrm>
                        <a:prstGeom prst="round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82F41" id="Rectangle : coins arrondis 2" o:spid="_x0000_s1026" style="position:absolute;margin-left:23.55pt;margin-top:13.5pt;width:466.5pt;height:6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" filled="f" strokeweight="2pt">
                <v:stroke miterlimit="4" joinstyle="miter"/>
                <v:textbox inset="3pt,3pt,3pt,3pt"/>
              </v:roundrect>
            </w:pict>
          </mc:Fallback>
        </mc:AlternateContent>
      </w:r>
    </w:p>
    <w:p w14:paraId="1DE7ECF1" w14:textId="4683087B" w:rsidR="00AB0FCF" w:rsidRDefault="00AB0FCF" w:rsidP="00AB0FCF"/>
    <w:p w14:paraId="0629546E" w14:textId="5AEEEE76" w:rsidR="00AB0FCF" w:rsidRDefault="00CA6F20" w:rsidP="00AB0FCF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9223FE" wp14:editId="5751AEE2">
                <wp:simplePos x="0" y="0"/>
                <wp:positionH relativeFrom="column">
                  <wp:posOffset>1080135</wp:posOffset>
                </wp:positionH>
                <wp:positionV relativeFrom="paragraph">
                  <wp:posOffset>81915</wp:posOffset>
                </wp:positionV>
                <wp:extent cx="4619625" cy="1065530"/>
                <wp:effectExtent l="0" t="0" r="28575" b="0"/>
                <wp:wrapNone/>
                <wp:docPr id="1671765281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1065530"/>
                          <a:chOff x="0" y="0"/>
                          <a:chExt cx="4619625" cy="1065530"/>
                        </a:xfrm>
                      </wpg:grpSpPr>
                      <wps:wsp>
                        <wps:cNvPr id="271342358" name="Zone de texte 4"/>
                        <wps:cNvSpPr txBox="1"/>
                        <wps:spPr>
                          <a:xfrm>
                            <a:off x="371475" y="85725"/>
                            <a:ext cx="3724275" cy="9798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3D3B1DB" w14:textId="4477A7BE" w:rsidR="00A44FF4" w:rsidRPr="00CA6F20" w:rsidRDefault="00A44FF4" w:rsidP="00A44FF4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CA6F20">
                                <w:t>Installation des packages</w:t>
                              </w:r>
                              <w:r w:rsidRPr="00CA6F20">
                                <w:tab/>
                              </w:r>
                            </w:p>
                            <w:p w14:paraId="31658C64" w14:textId="630C6CCA" w:rsidR="00A44FF4" w:rsidRPr="00CA6F20" w:rsidRDefault="00A44FF4" w:rsidP="00A44FF4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CA6F20">
                                <w:t>Chargement des librairies</w:t>
                              </w:r>
                            </w:p>
                            <w:p w14:paraId="6A038FC2" w14:textId="72F8A181" w:rsidR="00A44FF4" w:rsidRPr="00CA6F20" w:rsidRDefault="00A44FF4" w:rsidP="00A44FF4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CA6F20">
                                <w:t>Import du dataframe</w:t>
                              </w:r>
                            </w:p>
                            <w:p w14:paraId="45F37805" w14:textId="77777777" w:rsidR="00A44FF4" w:rsidRDefault="00A44FF4" w:rsidP="00A44FF4"/>
                            <w:p w14:paraId="0F80E143" w14:textId="77777777" w:rsidR="00A44FF4" w:rsidRDefault="00A44FF4"/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663003" name="Rectangle : coins arrondis 3"/>
                        <wps:cNvSpPr/>
                        <wps:spPr>
                          <a:xfrm>
                            <a:off x="0" y="0"/>
                            <a:ext cx="4619625" cy="971550"/>
                          </a:xfrm>
                          <a:prstGeom prst="round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223FE" id="Groupe 7" o:spid="_x0000_s1026" style="position:absolute;margin-left:85.05pt;margin-top:6.45pt;width:363.75pt;height:83.9pt;z-index:251670528" coordsize="46196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14;top:857;width:37243;height:9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" filled="f" stroked="f" strokeweight="1pt">
                  <v:stroke miterlimit="4"/>
                  <v:textbox style="mso-fit-shape-to-text:t" inset="4pt,4pt,4pt,4pt">
                    <w:txbxContent>
                      <w:p w14:paraId="63D3B1DB" w14:textId="4477A7BE" w:rsidR="00A44FF4" w:rsidRPr="00CA6F20" w:rsidRDefault="00A44FF4" w:rsidP="00A44FF4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</w:pPr>
                        <w:r w:rsidRPr="00CA6F20">
                          <w:t>Installation des packages</w:t>
                        </w:r>
                        <w:r w:rsidRPr="00CA6F20">
                          <w:tab/>
                        </w:r>
                      </w:p>
                      <w:p w14:paraId="31658C64" w14:textId="630C6CCA" w:rsidR="00A44FF4" w:rsidRPr="00CA6F20" w:rsidRDefault="00A44FF4" w:rsidP="00A44FF4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</w:pPr>
                        <w:r w:rsidRPr="00CA6F20">
                          <w:t>Chargement des librairies</w:t>
                        </w:r>
                      </w:p>
                      <w:p w14:paraId="6A038FC2" w14:textId="72F8A181" w:rsidR="00A44FF4" w:rsidRPr="00CA6F20" w:rsidRDefault="00A44FF4" w:rsidP="00A44FF4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</w:pPr>
                        <w:r w:rsidRPr="00CA6F20">
                          <w:t>Import du dataframe</w:t>
                        </w:r>
                      </w:p>
                      <w:p w14:paraId="45F37805" w14:textId="77777777" w:rsidR="00A44FF4" w:rsidRDefault="00A44FF4" w:rsidP="00A44FF4"/>
                      <w:p w14:paraId="0F80E143" w14:textId="77777777" w:rsidR="00A44FF4" w:rsidRDefault="00A44FF4"/>
                    </w:txbxContent>
                  </v:textbox>
                </v:shape>
                <v:roundrect id="Rectangle : coins arrondis 3" o:spid="_x0000_s1028" style="position:absolute;width:46196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" filled="f" strokeweight="2pt">
                  <v:stroke miterlimit="4" joinstyle="miter"/>
                  <v:textbox inset="3pt,3pt,3pt,3pt"/>
                </v:roundrect>
              </v:group>
            </w:pict>
          </mc:Fallback>
        </mc:AlternateContent>
      </w:r>
    </w:p>
    <w:p w14:paraId="4FAFBB48" w14:textId="29CEB55A" w:rsidR="00AB0FCF" w:rsidRDefault="00AB0FCF" w:rsidP="00AB0FCF"/>
    <w:p w14:paraId="47ADD630" w14:textId="3423C2A4" w:rsidR="00AB0FCF" w:rsidRDefault="00AB0FCF" w:rsidP="00AB0FCF"/>
    <w:p w14:paraId="34B2EC80" w14:textId="00836F0F" w:rsidR="00AB0FCF" w:rsidRDefault="00AB0FCF" w:rsidP="00AB0FCF"/>
    <w:p w14:paraId="402337A1" w14:textId="45902CB1" w:rsidR="00AB0FCF" w:rsidRDefault="00AB0FCF" w:rsidP="00AB0FCF"/>
    <w:p w14:paraId="560B4A09" w14:textId="03A95E8F" w:rsidR="00AB0FCF" w:rsidRDefault="00AB0FCF" w:rsidP="00AB0FCF"/>
    <w:p w14:paraId="26DD12BD" w14:textId="35A3BFD2" w:rsidR="00AB0FCF" w:rsidRDefault="00AB0FCF" w:rsidP="00AB0FCF"/>
    <w:p w14:paraId="3D2F6189" w14:textId="5D6FA9E6" w:rsidR="00AB0FCF" w:rsidRDefault="00CA6F20" w:rsidP="00AB0FC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850A3C" wp14:editId="1FD5D3B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619625" cy="3981450"/>
                <wp:effectExtent l="0" t="0" r="28575" b="19050"/>
                <wp:wrapNone/>
                <wp:docPr id="711074599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3981450"/>
                          <a:chOff x="0" y="0"/>
                          <a:chExt cx="4619625" cy="3981450"/>
                        </a:xfrm>
                      </wpg:grpSpPr>
                      <wpg:grpSp>
                        <wpg:cNvPr id="201572602" name="Groupe 5"/>
                        <wpg:cNvGrpSpPr/>
                        <wpg:grpSpPr>
                          <a:xfrm>
                            <a:off x="0" y="0"/>
                            <a:ext cx="4619625" cy="3981450"/>
                            <a:chOff x="0" y="0"/>
                            <a:chExt cx="4619625" cy="3686175"/>
                          </a:xfrm>
                        </wpg:grpSpPr>
                        <wps:wsp>
                          <wps:cNvPr id="178601933" name="Rectangle : coins arrondis 3"/>
                          <wps:cNvSpPr/>
                          <wps:spPr>
                            <a:xfrm>
                              <a:off x="0" y="0"/>
                              <a:ext cx="4619625" cy="3686175"/>
                            </a:xfrm>
                            <a:prstGeom prst="roundRect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2735214" name="Zone de texte 4"/>
                          <wps:cNvSpPr txBox="1"/>
                          <wps:spPr>
                            <a:xfrm>
                              <a:off x="561975" y="330185"/>
                              <a:ext cx="3724275" cy="32315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sp3d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1EFFA047" w14:textId="77777777" w:rsidR="00A44FF4" w:rsidRDefault="00A44FF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44FF4">
                                  <w:rPr>
                                    <w:b/>
                                    <w:bCs/>
                                  </w:rPr>
                                  <w:t>dashboardPage()</w:t>
                                </w:r>
                              </w:p>
                              <w:p w14:paraId="49A44645" w14:textId="77777777" w:rsidR="00A44FF4" w:rsidRPr="00A44FF4" w:rsidRDefault="00A44FF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B9A210C" w14:textId="5A42CBB1" w:rsidR="00A44FF4" w:rsidRDefault="00A44FF4" w:rsidP="00A44FF4">
                                <w:r>
                                  <w:t xml:space="preserve"> </w:t>
                                </w:r>
                                <w:r w:rsidRPr="00A44FF4">
                                  <w:t xml:space="preserve">- dashboardHeader() </w:t>
                                </w:r>
                              </w:p>
                              <w:p w14:paraId="3F88C2ED" w14:textId="7E36CEC5" w:rsidR="00A44FF4" w:rsidRDefault="00A44FF4" w:rsidP="00A44FF4">
                                <w:r>
                                  <w:t xml:space="preserve"> </w:t>
                                </w:r>
                                <w:r w:rsidRPr="00A44FF4">
                                  <w:t xml:space="preserve">- dashboardSidebar() </w:t>
                                </w:r>
                              </w:p>
                              <w:p w14:paraId="3F6E7AA4" w14:textId="09A96FA1" w:rsidR="00A44FF4" w:rsidRDefault="00A44FF4" w:rsidP="00A44FF4">
                                <w:r>
                                  <w:t xml:space="preserve"> </w:t>
                                </w:r>
                                <w:r w:rsidRPr="00A44FF4">
                                  <w:t xml:space="preserve">- sidebarMenu() </w:t>
                                </w:r>
                              </w:p>
                              <w:p w14:paraId="127298C9" w14:textId="17A75660" w:rsidR="00A44FF4" w:rsidRDefault="00A44FF4" w:rsidP="00A44FF4">
                                <w:r>
                                  <w:t xml:space="preserve"> </w:t>
                                </w:r>
                                <w:r w:rsidRPr="00A44FF4">
                                  <w:t xml:space="preserve">- menuItem("Étiquettes DPE") </w:t>
                                </w:r>
                              </w:p>
                              <w:p w14:paraId="5F4B4E62" w14:textId="442C234B" w:rsidR="00A44FF4" w:rsidRDefault="00A44FF4" w:rsidP="00A44FF4">
                                <w:r>
                                  <w:t xml:space="preserve"> -</w:t>
                                </w:r>
                                <w:r w:rsidRPr="00A44FF4">
                                  <w:t xml:space="preserve"> menuItem("Variables explicatives") </w:t>
                                </w:r>
                              </w:p>
                              <w:p w14:paraId="63157D48" w14:textId="6C52C9BD" w:rsidR="00A44FF4" w:rsidRPr="00DA110F" w:rsidRDefault="00A44FF4" w:rsidP="00A44FF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</w:t>
                                </w:r>
                                <w:r w:rsidRPr="00DA110F">
                                  <w:rPr>
                                    <w:lang w:val="en-US"/>
                                  </w:rPr>
                                  <w:t xml:space="preserve">- menuItem("Carte") </w:t>
                                </w:r>
                              </w:p>
                              <w:p w14:paraId="10BA19C7" w14:textId="6A9B3312" w:rsidR="00A44FF4" w:rsidRPr="00DA110F" w:rsidRDefault="00A44FF4" w:rsidP="00A44FF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DA110F">
                                  <w:rPr>
                                    <w:lang w:val="en-US"/>
                                  </w:rPr>
                                  <w:t xml:space="preserve"> - menuItem("Contexte") </w:t>
                                </w:r>
                              </w:p>
                              <w:p w14:paraId="05861649" w14:textId="77777777" w:rsidR="00A44FF4" w:rsidRPr="00DA110F" w:rsidRDefault="00A44FF4" w:rsidP="00A44FF4">
                                <w:pPr>
                                  <w:ind w:left="720"/>
                                  <w:rPr>
                                    <w:lang w:val="en-US"/>
                                  </w:rPr>
                                </w:pPr>
                              </w:p>
                              <w:p w14:paraId="7A33B491" w14:textId="77777777" w:rsidR="00A44FF4" w:rsidRPr="00301194" w:rsidRDefault="00A44FF4" w:rsidP="00A44FF4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30119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dashboardBody() </w:t>
                                </w:r>
                              </w:p>
                              <w:p w14:paraId="3725BECD" w14:textId="77777777" w:rsidR="00A44FF4" w:rsidRPr="00301194" w:rsidRDefault="00A44FF4" w:rsidP="00A44FF4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5C1A6994" w14:textId="77777777" w:rsidR="00A44FF4" w:rsidRPr="00301194" w:rsidRDefault="00A44FF4" w:rsidP="00A44FF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01194">
                                  <w:rPr>
                                    <w:lang w:val="en-US"/>
                                  </w:rPr>
                                  <w:t xml:space="preserve">- tags$head() </w:t>
                                </w:r>
                              </w:p>
                              <w:p w14:paraId="596714E9" w14:textId="77777777" w:rsidR="00A44FF4" w:rsidRPr="00DA110F" w:rsidRDefault="00A44FF4" w:rsidP="00A44FF4">
                                <w:r w:rsidRPr="00DA110F">
                                  <w:t>- tabItems()</w:t>
                                </w:r>
                              </w:p>
                              <w:p w14:paraId="4CBD5075" w14:textId="77777777" w:rsidR="00A44FF4" w:rsidRPr="00DA110F" w:rsidRDefault="00A44FF4" w:rsidP="00A44FF4">
                                <w:r w:rsidRPr="00DA110F">
                                  <w:t>- tabItem(tabName = "etiquettes_dpe")</w:t>
                                </w:r>
                              </w:p>
                              <w:p w14:paraId="134779CB" w14:textId="77777777" w:rsidR="00A44FF4" w:rsidRDefault="00A44FF4" w:rsidP="00A44FF4">
                                <w:r w:rsidRPr="00A44FF4">
                                  <w:t>- tabItem(tabName = "var_explicatives")</w:t>
                                </w:r>
                              </w:p>
                              <w:p w14:paraId="0ED40B0C" w14:textId="77777777" w:rsidR="00A44FF4" w:rsidRDefault="00A44FF4" w:rsidP="00A44FF4">
                                <w:r w:rsidRPr="00A44FF4">
                                  <w:t xml:space="preserve">- tabItem(tabName = "carte_dpe") </w:t>
                                </w:r>
                              </w:p>
                              <w:p w14:paraId="29B5E179" w14:textId="226B70D3" w:rsidR="00A44FF4" w:rsidRDefault="00A44FF4" w:rsidP="00A44FF4">
                                <w:r w:rsidRPr="00A44FF4">
                                  <w:t>- tabItem(tabName = "contexte")</w:t>
                                </w:r>
                              </w:p>
                              <w:p w14:paraId="7E68CD3C" w14:textId="77777777" w:rsidR="00A44FF4" w:rsidRDefault="00A44FF4"/>
                            </w:txbxContent>
                          </wps:txbx>
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6527345" name="Zone de texte 4"/>
                        <wps:cNvSpPr txBox="1"/>
                        <wps:spPr>
                          <a:xfrm>
                            <a:off x="438150" y="123825"/>
                            <a:ext cx="3724275" cy="460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73D8AE5" w14:textId="03FD5AAD" w:rsidR="00A44FF4" w:rsidRDefault="00A44FF4" w:rsidP="00A44FF4">
                              <w:r>
                                <w:rPr>
                                  <w:b/>
                                  <w:bCs/>
                                </w:rPr>
                                <w:t>INTERFACE UTILISATEUR (iu)</w:t>
                              </w:r>
                            </w:p>
                            <w:p w14:paraId="0EFAFE00" w14:textId="77777777" w:rsidR="00A44FF4" w:rsidRDefault="00A44FF4"/>
                          </w:txbxContent>
                        </wps:txbx>
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50A3C" id="Groupe 6" o:spid="_x0000_s1029" style="position:absolute;margin-left:0;margin-top:1pt;width:363.75pt;height:313.5pt;z-index:251665408;mso-position-horizontal:center;mso-position-horizontal-relative:margin" coordsize="46196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">
                <v:group id="Groupe 5" o:spid="_x0000_s1030" style="position:absolute;width:46196;height:39814" coordsize="46196,3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">
                  <v:roundrect id="Rectangle : coins arrondis 3" o:spid="_x0000_s1031" style="position:absolute;width:46196;height:36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" filled="f" strokeweight="2pt">
                    <v:stroke miterlimit="4" joinstyle="miter"/>
                    <v:textbox inset="3pt,3pt,3pt,3pt"/>
                  </v:roundrect>
                  <v:shape id="_x0000_s1032" type="#_x0000_t202" style="position:absolute;left:5619;top:3301;width:37243;height:3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EFFA047" w14:textId="77777777" w:rsidR="00A44FF4" w:rsidRDefault="00A44FF4">
                          <w:pPr>
                            <w:rPr>
                              <w:b/>
                              <w:bCs/>
                            </w:rPr>
                          </w:pPr>
                          <w:r w:rsidRPr="00A44FF4">
                            <w:rPr>
                              <w:b/>
                              <w:bCs/>
                            </w:rPr>
                            <w:t>dashboardPage()</w:t>
                          </w:r>
                        </w:p>
                        <w:p w14:paraId="49A44645" w14:textId="77777777" w:rsidR="00A44FF4" w:rsidRPr="00A44FF4" w:rsidRDefault="00A44FF4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2B9A210C" w14:textId="5A42CBB1" w:rsidR="00A44FF4" w:rsidRDefault="00A44FF4" w:rsidP="00A44FF4">
                          <w:r>
                            <w:t xml:space="preserve"> </w:t>
                          </w:r>
                          <w:r w:rsidRPr="00A44FF4">
                            <w:t xml:space="preserve">- dashboardHeader() </w:t>
                          </w:r>
                        </w:p>
                        <w:p w14:paraId="3F88C2ED" w14:textId="7E36CEC5" w:rsidR="00A44FF4" w:rsidRDefault="00A44FF4" w:rsidP="00A44FF4">
                          <w:r>
                            <w:t xml:space="preserve"> </w:t>
                          </w:r>
                          <w:r w:rsidRPr="00A44FF4">
                            <w:t xml:space="preserve">- dashboardSidebar() </w:t>
                          </w:r>
                        </w:p>
                        <w:p w14:paraId="3F6E7AA4" w14:textId="09A96FA1" w:rsidR="00A44FF4" w:rsidRDefault="00A44FF4" w:rsidP="00A44FF4">
                          <w:r>
                            <w:t xml:space="preserve"> </w:t>
                          </w:r>
                          <w:r w:rsidRPr="00A44FF4">
                            <w:t xml:space="preserve">- sidebarMenu() </w:t>
                          </w:r>
                        </w:p>
                        <w:p w14:paraId="127298C9" w14:textId="17A75660" w:rsidR="00A44FF4" w:rsidRDefault="00A44FF4" w:rsidP="00A44FF4">
                          <w:r>
                            <w:t xml:space="preserve"> </w:t>
                          </w:r>
                          <w:r w:rsidRPr="00A44FF4">
                            <w:t xml:space="preserve">- menuItem("Étiquettes DPE") </w:t>
                          </w:r>
                        </w:p>
                        <w:p w14:paraId="5F4B4E62" w14:textId="442C234B" w:rsidR="00A44FF4" w:rsidRDefault="00A44FF4" w:rsidP="00A44FF4">
                          <w:r>
                            <w:t xml:space="preserve"> -</w:t>
                          </w:r>
                          <w:r w:rsidRPr="00A44FF4">
                            <w:t xml:space="preserve"> menuItem("Variables explicatives") </w:t>
                          </w:r>
                        </w:p>
                        <w:p w14:paraId="63157D48" w14:textId="6C52C9BD" w:rsidR="00A44FF4" w:rsidRPr="00DA110F" w:rsidRDefault="00A44FF4" w:rsidP="00A44FF4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 </w:t>
                          </w:r>
                          <w:r w:rsidRPr="00DA110F">
                            <w:rPr>
                              <w:lang w:val="en-US"/>
                            </w:rPr>
                            <w:t xml:space="preserve">- menuItem("Carte") </w:t>
                          </w:r>
                        </w:p>
                        <w:p w14:paraId="10BA19C7" w14:textId="6A9B3312" w:rsidR="00A44FF4" w:rsidRPr="00DA110F" w:rsidRDefault="00A44FF4" w:rsidP="00A44FF4">
                          <w:pPr>
                            <w:rPr>
                              <w:lang w:val="en-US"/>
                            </w:rPr>
                          </w:pPr>
                          <w:r w:rsidRPr="00DA110F">
                            <w:rPr>
                              <w:lang w:val="en-US"/>
                            </w:rPr>
                            <w:t xml:space="preserve"> - menuItem("Contexte") </w:t>
                          </w:r>
                        </w:p>
                        <w:p w14:paraId="05861649" w14:textId="77777777" w:rsidR="00A44FF4" w:rsidRPr="00DA110F" w:rsidRDefault="00A44FF4" w:rsidP="00A44FF4">
                          <w:pPr>
                            <w:ind w:left="720"/>
                            <w:rPr>
                              <w:lang w:val="en-US"/>
                            </w:rPr>
                          </w:pPr>
                        </w:p>
                        <w:p w14:paraId="7A33B491" w14:textId="77777777" w:rsidR="00A44FF4" w:rsidRPr="00301194" w:rsidRDefault="00A44FF4" w:rsidP="00A44FF4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301194">
                            <w:rPr>
                              <w:b/>
                              <w:bCs/>
                              <w:lang w:val="en-US"/>
                            </w:rPr>
                            <w:t xml:space="preserve">dashboardBody() </w:t>
                          </w:r>
                        </w:p>
                        <w:p w14:paraId="3725BECD" w14:textId="77777777" w:rsidR="00A44FF4" w:rsidRPr="00301194" w:rsidRDefault="00A44FF4" w:rsidP="00A44FF4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5C1A6994" w14:textId="77777777" w:rsidR="00A44FF4" w:rsidRPr="00301194" w:rsidRDefault="00A44FF4" w:rsidP="00A44FF4">
                          <w:pPr>
                            <w:rPr>
                              <w:lang w:val="en-US"/>
                            </w:rPr>
                          </w:pPr>
                          <w:r w:rsidRPr="00301194">
                            <w:rPr>
                              <w:lang w:val="en-US"/>
                            </w:rPr>
                            <w:t xml:space="preserve">- tags$head() </w:t>
                          </w:r>
                        </w:p>
                        <w:p w14:paraId="596714E9" w14:textId="77777777" w:rsidR="00A44FF4" w:rsidRPr="00DA110F" w:rsidRDefault="00A44FF4" w:rsidP="00A44FF4">
                          <w:r w:rsidRPr="00DA110F">
                            <w:t>- tabItems()</w:t>
                          </w:r>
                        </w:p>
                        <w:p w14:paraId="4CBD5075" w14:textId="77777777" w:rsidR="00A44FF4" w:rsidRPr="00DA110F" w:rsidRDefault="00A44FF4" w:rsidP="00A44FF4">
                          <w:r w:rsidRPr="00DA110F">
                            <w:t>- tabItem(tabName = "etiquettes_dpe")</w:t>
                          </w:r>
                        </w:p>
                        <w:p w14:paraId="134779CB" w14:textId="77777777" w:rsidR="00A44FF4" w:rsidRDefault="00A44FF4" w:rsidP="00A44FF4">
                          <w:r w:rsidRPr="00A44FF4">
                            <w:t>- tabItem(tabName = "var_explicatives")</w:t>
                          </w:r>
                        </w:p>
                        <w:p w14:paraId="0ED40B0C" w14:textId="77777777" w:rsidR="00A44FF4" w:rsidRDefault="00A44FF4" w:rsidP="00A44FF4">
                          <w:r w:rsidRPr="00A44FF4">
                            <w:t xml:space="preserve">- tabItem(tabName = "carte_dpe") </w:t>
                          </w:r>
                        </w:p>
                        <w:p w14:paraId="29B5E179" w14:textId="226B70D3" w:rsidR="00A44FF4" w:rsidRDefault="00A44FF4" w:rsidP="00A44FF4">
                          <w:r w:rsidRPr="00A44FF4">
                            <w:t>- tabItem(tabName = "contexte")</w:t>
                          </w:r>
                        </w:p>
                        <w:p w14:paraId="7E68CD3C" w14:textId="77777777" w:rsidR="00A44FF4" w:rsidRDefault="00A44FF4"/>
                      </w:txbxContent>
                    </v:textbox>
                  </v:shape>
                </v:group>
                <v:shape id="_x0000_s1033" type="#_x0000_t202" style="position:absolute;left:4381;top:1238;width:37243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" filled="f" stroked="f" strokeweight="1pt">
                  <v:stroke miterlimit="4"/>
                  <v:textbox style="mso-fit-shape-to-text:t" inset="4pt,4pt,4pt,4pt">
                    <w:txbxContent>
                      <w:p w14:paraId="173D8AE5" w14:textId="03FD5AAD" w:rsidR="00A44FF4" w:rsidRDefault="00A44FF4" w:rsidP="00A44FF4">
                        <w:r>
                          <w:rPr>
                            <w:b/>
                            <w:bCs/>
                          </w:rPr>
                          <w:t>INTERFACE UTILISATEUR (iu)</w:t>
                        </w:r>
                      </w:p>
                      <w:p w14:paraId="0EFAFE00" w14:textId="77777777" w:rsidR="00A44FF4" w:rsidRDefault="00A44FF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D38A6D4" w14:textId="6C2B1B56" w:rsidR="00AB0FCF" w:rsidRDefault="00AB0FCF" w:rsidP="00AB0FCF"/>
    <w:p w14:paraId="67FC1DEF" w14:textId="3E47A41C" w:rsidR="00AB0FCF" w:rsidRDefault="00AB0FCF" w:rsidP="00AB0FCF"/>
    <w:p w14:paraId="23AD15E8" w14:textId="4561A5C3" w:rsidR="00AB0FCF" w:rsidRDefault="00AB0FCF" w:rsidP="00AB0FCF"/>
    <w:p w14:paraId="0194ACD2" w14:textId="7375EA95" w:rsidR="00AB0FCF" w:rsidRDefault="00AB0FCF" w:rsidP="00AB0FCF"/>
    <w:p w14:paraId="5B6BF19A" w14:textId="47A22395" w:rsidR="00AB0FCF" w:rsidRDefault="00AB0FCF" w:rsidP="00AB0FCF"/>
    <w:p w14:paraId="15FECC94" w14:textId="447421B8" w:rsidR="00AB0FCF" w:rsidRDefault="00AB0FCF" w:rsidP="00AB0FCF"/>
    <w:p w14:paraId="3D613C33" w14:textId="4B02141F" w:rsidR="00AB0FCF" w:rsidRDefault="00AB0FCF" w:rsidP="00AB0FCF">
      <w:pPr>
        <w:jc w:val="center"/>
      </w:pPr>
    </w:p>
    <w:p w14:paraId="3A88CDF6" w14:textId="61FCA633" w:rsidR="00AB0FCF" w:rsidRDefault="00AB0FCF" w:rsidP="00AB0FCF"/>
    <w:p w14:paraId="41C318F3" w14:textId="757F87CF" w:rsidR="00AB0FCF" w:rsidRDefault="00AB0FCF" w:rsidP="00AB0FCF"/>
    <w:p w14:paraId="5C7C7905" w14:textId="7EEF6FDA" w:rsidR="00AB0FCF" w:rsidRDefault="00AB0FCF" w:rsidP="00AB0FCF"/>
    <w:p w14:paraId="41746B52" w14:textId="2CC882A4" w:rsidR="00AB0FCF" w:rsidRDefault="00AB0FCF" w:rsidP="00AB0FCF"/>
    <w:p w14:paraId="58A685C4" w14:textId="7A26992C" w:rsidR="00AB0FCF" w:rsidRDefault="00AB0FCF" w:rsidP="00AB0FCF"/>
    <w:p w14:paraId="0546089A" w14:textId="77777777" w:rsidR="00AB0FCF" w:rsidRDefault="00AB0FCF" w:rsidP="00AB0FCF"/>
    <w:p w14:paraId="1570E095" w14:textId="77777777" w:rsidR="00AB0FCF" w:rsidRDefault="00AB0FCF" w:rsidP="00AB0FCF"/>
    <w:p w14:paraId="77DE54D6" w14:textId="252C8D4B" w:rsidR="00AB0FCF" w:rsidRDefault="00AB0FCF" w:rsidP="00AB0FCF"/>
    <w:p w14:paraId="16880F3C" w14:textId="1657A37F" w:rsidR="00AB0FCF" w:rsidRDefault="00AB0FCF" w:rsidP="00AB0FCF"/>
    <w:p w14:paraId="027B1CB2" w14:textId="03F38A98" w:rsidR="00AB0FCF" w:rsidRDefault="00AB0FCF" w:rsidP="00AB0FCF"/>
    <w:p w14:paraId="0B738D11" w14:textId="77777777" w:rsidR="00AB0FCF" w:rsidRDefault="00AB0FCF" w:rsidP="00AB0FCF"/>
    <w:p w14:paraId="32105986" w14:textId="0F7F3BBF" w:rsidR="00AB0FCF" w:rsidRDefault="00AB0FCF" w:rsidP="00AB0FCF"/>
    <w:p w14:paraId="1EC2B057" w14:textId="01EEEEEA" w:rsidR="00AB0FCF" w:rsidRDefault="00AB0FCF" w:rsidP="00AB0FCF"/>
    <w:p w14:paraId="78830D74" w14:textId="49EBADDD" w:rsidR="00AB0FCF" w:rsidRDefault="00AB0FCF" w:rsidP="00AB0FCF"/>
    <w:p w14:paraId="0805E98D" w14:textId="5891EC56" w:rsidR="00AB0FCF" w:rsidRDefault="00AB0FCF" w:rsidP="00AB0FCF"/>
    <w:p w14:paraId="7B64C746" w14:textId="7600AAAA" w:rsidR="00AB0FCF" w:rsidRDefault="00AB0FCF" w:rsidP="00AB0FCF"/>
    <w:p w14:paraId="2AE27D0E" w14:textId="79549186" w:rsidR="00AB0FCF" w:rsidRDefault="00CA6F20" w:rsidP="00AB0F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31858" wp14:editId="40F408F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619625" cy="2724150"/>
                <wp:effectExtent l="0" t="0" r="28575" b="19050"/>
                <wp:wrapNone/>
                <wp:docPr id="161774047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724150"/>
                        </a:xfrm>
                        <a:prstGeom prst="round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A2F11" id="Rectangle : coins arrondis 3" o:spid="_x0000_s1026" style="position:absolute;margin-left:0;margin-top:.8pt;width:363.75pt;height:21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" filled="f" strokeweight="2pt">
                <v:stroke miterlimit="4" joinstyle="miter"/>
                <v:textbox inset="3pt,3pt,3pt,3pt"/>
                <w10:wrap anchorx="margin"/>
              </v:roundrect>
            </w:pict>
          </mc:Fallback>
        </mc:AlternateContent>
      </w:r>
    </w:p>
    <w:p w14:paraId="603992FC" w14:textId="3F91988D" w:rsidR="00AB0FCF" w:rsidRDefault="00CA6F20" w:rsidP="00AB0FC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E4B6D" wp14:editId="7CB13108">
                <wp:simplePos x="0" y="0"/>
                <wp:positionH relativeFrom="column">
                  <wp:posOffset>1546225</wp:posOffset>
                </wp:positionH>
                <wp:positionV relativeFrom="paragraph">
                  <wp:posOffset>8255</wp:posOffset>
                </wp:positionV>
                <wp:extent cx="1362075" cy="171450"/>
                <wp:effectExtent l="0" t="0" r="0" b="0"/>
                <wp:wrapNone/>
                <wp:docPr id="48131319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71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317D37" w14:textId="64181F74" w:rsidR="00CA6F20" w:rsidRPr="00CA6F20" w:rsidRDefault="00CA6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F20">
                              <w:rPr>
                                <w:b/>
                                <w:bCs/>
                              </w:rPr>
                              <w:t>SERVEUR</w:t>
                            </w:r>
                          </w:p>
                          <w:p w14:paraId="2342799E" w14:textId="77777777" w:rsidR="00CA6F20" w:rsidRDefault="00CA6F20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E4B6D" id="Zone de texte 8" o:spid="_x0000_s1034" type="#_x0000_t202" style="position:absolute;margin-left:121.75pt;margin-top:.65pt;width:107.25pt;height:1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" filled="f" stroked="f" strokeweight="1pt">
                <v:stroke miterlimit="4"/>
                <v:textbox style="mso-fit-shape-to-text:t" inset="4pt,4pt,4pt,4pt">
                  <w:txbxContent>
                    <w:p w14:paraId="3D317D37" w14:textId="64181F74" w:rsidR="00CA6F20" w:rsidRPr="00CA6F20" w:rsidRDefault="00CA6F20">
                      <w:pPr>
                        <w:rPr>
                          <w:b/>
                          <w:bCs/>
                        </w:rPr>
                      </w:pPr>
                      <w:r w:rsidRPr="00CA6F20">
                        <w:rPr>
                          <w:b/>
                          <w:bCs/>
                        </w:rPr>
                        <w:t>SERVEUR</w:t>
                      </w:r>
                    </w:p>
                    <w:p w14:paraId="2342799E" w14:textId="77777777" w:rsidR="00CA6F20" w:rsidRDefault="00CA6F20"/>
                  </w:txbxContent>
                </v:textbox>
              </v:shape>
            </w:pict>
          </mc:Fallback>
        </mc:AlternateContent>
      </w:r>
    </w:p>
    <w:p w14:paraId="7F9E8688" w14:textId="2A6A1281" w:rsidR="00AB0FCF" w:rsidRDefault="00AB0FCF" w:rsidP="00AB0FCF"/>
    <w:p w14:paraId="231DADD4" w14:textId="4254B8C7" w:rsidR="00AB0FCF" w:rsidRDefault="00CA6F20" w:rsidP="00AB0F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85B11" wp14:editId="3B186EBF">
                <wp:simplePos x="0" y="0"/>
                <wp:positionH relativeFrom="column">
                  <wp:posOffset>1632585</wp:posOffset>
                </wp:positionH>
                <wp:positionV relativeFrom="paragraph">
                  <wp:posOffset>43180</wp:posOffset>
                </wp:positionV>
                <wp:extent cx="3724275" cy="2004060"/>
                <wp:effectExtent l="0" t="0" r="0" b="0"/>
                <wp:wrapNone/>
                <wp:docPr id="174205366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0040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FB883AC" w14:textId="77777777" w:rsidR="00CA6F20" w:rsidRPr="00301194" w:rsidRDefault="00CA6F20" w:rsidP="00CA6F2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01194">
                              <w:rPr>
                                <w:b/>
                                <w:bCs/>
                                <w:lang w:val="en-US"/>
                              </w:rPr>
                              <w:t xml:space="preserve">server &lt;- function(input, output) </w:t>
                            </w:r>
                          </w:p>
                          <w:p w14:paraId="00F09706" w14:textId="77777777" w:rsidR="00CA6F20" w:rsidRPr="00301194" w:rsidRDefault="00CA6F20" w:rsidP="00CA6F2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EE699E" w14:textId="77777777" w:rsidR="00CA6F20" w:rsidRPr="00301194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301194">
                              <w:rPr>
                                <w:lang w:val="en-US"/>
                              </w:rPr>
                              <w:t xml:space="preserve"> - output$etiquette_dpe </w:t>
                            </w:r>
                          </w:p>
                          <w:p w14:paraId="6A1B312D" w14:textId="4253F0B1" w:rsidR="00CA6F20" w:rsidRPr="00301194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301194">
                              <w:rPr>
                                <w:lang w:val="en-US"/>
                              </w:rPr>
                              <w:t xml:space="preserve"> - output$evolution_DPE </w:t>
                            </w:r>
                          </w:p>
                          <w:p w14:paraId="50656E2B" w14:textId="77777777" w:rsidR="00CA6F20" w:rsidRDefault="00CA6F20" w:rsidP="00CA6F20">
                            <w:r w:rsidRPr="0030119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6F20">
                              <w:t xml:space="preserve">- output$kpi_evo_eti </w:t>
                            </w:r>
                          </w:p>
                          <w:p w14:paraId="05699C53" w14:textId="559D406B" w:rsidR="00CA6F20" w:rsidRDefault="00CA6F20" w:rsidP="00CA6F20">
                            <w:r w:rsidRPr="00CA6F20">
                              <w:t>- output$</w:t>
                            </w:r>
                            <w:r w:rsidR="00AF0333" w:rsidRPr="00AF0333">
                              <w:t>diag_type_energie</w:t>
                            </w:r>
                          </w:p>
                          <w:p w14:paraId="5FFE7DEC" w14:textId="77777777" w:rsidR="00CA6F20" w:rsidRDefault="00CA6F20" w:rsidP="00CA6F20">
                            <w:r w:rsidRPr="00CA6F20">
                              <w:t xml:space="preserve">- output$diag_empile_100_murs </w:t>
                            </w:r>
                          </w:p>
                          <w:p w14:paraId="48832CE4" w14:textId="77777777" w:rsidR="00CA6F20" w:rsidRPr="00CA6F20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CA6F20">
                              <w:rPr>
                                <w:lang w:val="en-US"/>
                              </w:rPr>
                              <w:t xml:space="preserve">- output$coeff_cor </w:t>
                            </w:r>
                          </w:p>
                          <w:p w14:paraId="70C4BD4A" w14:textId="5324DEC6" w:rsidR="00CA6F20" w:rsidRPr="00CA6F20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CA6F20">
                              <w:rPr>
                                <w:lang w:val="en-US"/>
                              </w:rPr>
                              <w:t xml:space="preserve">- output$nuage </w:t>
                            </w:r>
                          </w:p>
                          <w:p w14:paraId="3BC6B17D" w14:textId="77777777" w:rsidR="00CA6F20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CA6F20">
                              <w:rPr>
                                <w:lang w:val="en-US"/>
                              </w:rPr>
                              <w:t xml:space="preserve">- output$carte </w:t>
                            </w:r>
                          </w:p>
                          <w:p w14:paraId="5216EE87" w14:textId="133D8FEA" w:rsidR="00CA6F20" w:rsidRPr="00CA6F20" w:rsidRDefault="00CA6F20" w:rsidP="00CA6F20">
                            <w:pPr>
                              <w:rPr>
                                <w:lang w:val="en-US"/>
                              </w:rPr>
                            </w:pPr>
                            <w:r w:rsidRPr="00CA6F20">
                              <w:rPr>
                                <w:lang w:val="en-US"/>
                              </w:rPr>
                              <w:t>- output$tableau</w:t>
                            </w:r>
                          </w:p>
                          <w:p w14:paraId="386909B0" w14:textId="77777777" w:rsidR="00CA6F20" w:rsidRDefault="00CA6F20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5B11" id="Zone de texte 4" o:spid="_x0000_s1035" type="#_x0000_t202" style="position:absolute;margin-left:128.55pt;margin-top:3.4pt;width:293.25pt;height:157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" filled="f" stroked="f" strokeweight="1pt">
                <v:stroke miterlimit="4"/>
                <v:textbox inset="4pt,4pt,4pt,4pt">
                  <w:txbxContent>
                    <w:p w14:paraId="6FB883AC" w14:textId="77777777" w:rsidR="00CA6F20" w:rsidRPr="00301194" w:rsidRDefault="00CA6F20" w:rsidP="00CA6F2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01194">
                        <w:rPr>
                          <w:b/>
                          <w:bCs/>
                          <w:lang w:val="en-US"/>
                        </w:rPr>
                        <w:t xml:space="preserve">server &lt;- function(input, output) </w:t>
                      </w:r>
                    </w:p>
                    <w:p w14:paraId="00F09706" w14:textId="77777777" w:rsidR="00CA6F20" w:rsidRPr="00301194" w:rsidRDefault="00CA6F20" w:rsidP="00CA6F20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EE699E" w14:textId="77777777" w:rsidR="00CA6F20" w:rsidRPr="00301194" w:rsidRDefault="00CA6F20" w:rsidP="00CA6F20">
                      <w:pPr>
                        <w:rPr>
                          <w:lang w:val="en-US"/>
                        </w:rPr>
                      </w:pPr>
                      <w:r w:rsidRPr="00301194">
                        <w:rPr>
                          <w:lang w:val="en-US"/>
                        </w:rPr>
                        <w:t xml:space="preserve"> - output$etiquette_dpe </w:t>
                      </w:r>
                    </w:p>
                    <w:p w14:paraId="6A1B312D" w14:textId="4253F0B1" w:rsidR="00CA6F20" w:rsidRPr="00301194" w:rsidRDefault="00CA6F20" w:rsidP="00CA6F20">
                      <w:pPr>
                        <w:rPr>
                          <w:lang w:val="en-US"/>
                        </w:rPr>
                      </w:pPr>
                      <w:r w:rsidRPr="00301194">
                        <w:rPr>
                          <w:lang w:val="en-US"/>
                        </w:rPr>
                        <w:t xml:space="preserve"> - output$evolution_DPE </w:t>
                      </w:r>
                    </w:p>
                    <w:p w14:paraId="50656E2B" w14:textId="77777777" w:rsidR="00CA6F20" w:rsidRDefault="00CA6F20" w:rsidP="00CA6F20">
                      <w:r w:rsidRPr="00301194">
                        <w:rPr>
                          <w:lang w:val="en-US"/>
                        </w:rPr>
                        <w:t xml:space="preserve"> </w:t>
                      </w:r>
                      <w:r w:rsidRPr="00CA6F20">
                        <w:t xml:space="preserve">- output$kpi_evo_eti </w:t>
                      </w:r>
                    </w:p>
                    <w:p w14:paraId="05699C53" w14:textId="559D406B" w:rsidR="00CA6F20" w:rsidRDefault="00CA6F20" w:rsidP="00CA6F20">
                      <w:r w:rsidRPr="00CA6F20">
                        <w:t>- output$</w:t>
                      </w:r>
                      <w:r w:rsidR="00AF0333" w:rsidRPr="00AF0333">
                        <w:t>diag_type_energie</w:t>
                      </w:r>
                    </w:p>
                    <w:p w14:paraId="5FFE7DEC" w14:textId="77777777" w:rsidR="00CA6F20" w:rsidRDefault="00CA6F20" w:rsidP="00CA6F20">
                      <w:r w:rsidRPr="00CA6F20">
                        <w:t xml:space="preserve">- output$diag_empile_100_murs </w:t>
                      </w:r>
                    </w:p>
                    <w:p w14:paraId="48832CE4" w14:textId="77777777" w:rsidR="00CA6F20" w:rsidRPr="00CA6F20" w:rsidRDefault="00CA6F20" w:rsidP="00CA6F20">
                      <w:pPr>
                        <w:rPr>
                          <w:lang w:val="en-US"/>
                        </w:rPr>
                      </w:pPr>
                      <w:r w:rsidRPr="00CA6F20">
                        <w:rPr>
                          <w:lang w:val="en-US"/>
                        </w:rPr>
                        <w:t xml:space="preserve">- output$coeff_cor </w:t>
                      </w:r>
                    </w:p>
                    <w:p w14:paraId="70C4BD4A" w14:textId="5324DEC6" w:rsidR="00CA6F20" w:rsidRPr="00CA6F20" w:rsidRDefault="00CA6F20" w:rsidP="00CA6F20">
                      <w:pPr>
                        <w:rPr>
                          <w:lang w:val="en-US"/>
                        </w:rPr>
                      </w:pPr>
                      <w:r w:rsidRPr="00CA6F20">
                        <w:rPr>
                          <w:lang w:val="en-US"/>
                        </w:rPr>
                        <w:t xml:space="preserve">- output$nuage </w:t>
                      </w:r>
                    </w:p>
                    <w:p w14:paraId="3BC6B17D" w14:textId="77777777" w:rsidR="00CA6F20" w:rsidRDefault="00CA6F20" w:rsidP="00CA6F20">
                      <w:pPr>
                        <w:rPr>
                          <w:lang w:val="en-US"/>
                        </w:rPr>
                      </w:pPr>
                      <w:r w:rsidRPr="00CA6F20">
                        <w:rPr>
                          <w:lang w:val="en-US"/>
                        </w:rPr>
                        <w:t xml:space="preserve">- output$carte </w:t>
                      </w:r>
                    </w:p>
                    <w:p w14:paraId="5216EE87" w14:textId="133D8FEA" w:rsidR="00CA6F20" w:rsidRPr="00CA6F20" w:rsidRDefault="00CA6F20" w:rsidP="00CA6F20">
                      <w:pPr>
                        <w:rPr>
                          <w:lang w:val="en-US"/>
                        </w:rPr>
                      </w:pPr>
                      <w:r w:rsidRPr="00CA6F20">
                        <w:rPr>
                          <w:lang w:val="en-US"/>
                        </w:rPr>
                        <w:t>- output$tableau</w:t>
                      </w:r>
                    </w:p>
                    <w:p w14:paraId="386909B0" w14:textId="77777777" w:rsidR="00CA6F20" w:rsidRDefault="00CA6F20"/>
                  </w:txbxContent>
                </v:textbox>
              </v:shape>
            </w:pict>
          </mc:Fallback>
        </mc:AlternateContent>
      </w:r>
    </w:p>
    <w:p w14:paraId="261C7268" w14:textId="4F07B25F" w:rsidR="00AB0FCF" w:rsidRDefault="00AB0FCF" w:rsidP="00AB0FCF"/>
    <w:p w14:paraId="25FCCB3F" w14:textId="11360C45" w:rsidR="00AB0FCF" w:rsidRDefault="00AB0FCF" w:rsidP="00AB0FCF"/>
    <w:p w14:paraId="2B52F959" w14:textId="0F87F8E3" w:rsidR="00AB0FCF" w:rsidRDefault="00AB0FCF" w:rsidP="00AB0FCF"/>
    <w:p w14:paraId="6138F71B" w14:textId="71E8A581" w:rsidR="00AB0FCF" w:rsidRDefault="00AB0FCF" w:rsidP="00AB0FCF"/>
    <w:p w14:paraId="22EDE8DA" w14:textId="77777777" w:rsidR="00AB0FCF" w:rsidRDefault="00AB0FCF" w:rsidP="00AB0FCF"/>
    <w:p w14:paraId="646BAF52" w14:textId="77777777" w:rsidR="00AB0FCF" w:rsidRDefault="00AB0FCF" w:rsidP="00AB0FCF"/>
    <w:p w14:paraId="1AC1B2EF" w14:textId="77777777" w:rsidR="00AB0FCF" w:rsidRDefault="00AB0FCF" w:rsidP="00AB0FCF"/>
    <w:p w14:paraId="03E56293" w14:textId="77777777" w:rsidR="00AB0FCF" w:rsidRDefault="00AB0FCF" w:rsidP="00AB0FCF"/>
    <w:p w14:paraId="243554EA" w14:textId="77777777" w:rsidR="00AB0FCF" w:rsidRDefault="00AB0FCF" w:rsidP="00AB0FCF"/>
    <w:p w14:paraId="0CB6803D" w14:textId="77777777" w:rsidR="00AB0FCF" w:rsidRDefault="00AB0FCF" w:rsidP="00AB0FCF"/>
    <w:p w14:paraId="67899CBB" w14:textId="77777777" w:rsidR="00AB0FCF" w:rsidRDefault="00AB0FCF" w:rsidP="00AB0FCF"/>
    <w:p w14:paraId="535A6552" w14:textId="77777777" w:rsidR="00AB0FCF" w:rsidRDefault="00AB0FCF" w:rsidP="00AB0FCF"/>
    <w:p w14:paraId="32D08ECF" w14:textId="77777777" w:rsidR="00AB0FCF" w:rsidRDefault="00AB0FCF" w:rsidP="00AB0FCF"/>
    <w:p w14:paraId="497DA28B" w14:textId="77777777" w:rsidR="00AB0FCF" w:rsidRPr="00AB0FCF" w:rsidRDefault="00AB0FCF" w:rsidP="00AB0FCF"/>
    <w:p w14:paraId="3534CEB4" w14:textId="77777777" w:rsidR="00AB0FCF" w:rsidRPr="00AB0FCF" w:rsidRDefault="004F31B8" w:rsidP="00AB0FCF">
      <w:pPr>
        <w:rPr>
          <w:noProof/>
        </w:rPr>
      </w:pPr>
      <w:r>
        <w:rPr>
          <w:noProof/>
        </w:rPr>
        <w:lastRenderedPageBreak/>
        <w:pict w14:anchorId="0DC3D44F">
          <v:rect id="_x0000_i1025" style="width:0;height:1.5pt" o:hralign="center" o:hrstd="t" o:hr="t" fillcolor="#a0a0a0" stroked="f"/>
        </w:pict>
      </w:r>
    </w:p>
    <w:p w14:paraId="45EA984C" w14:textId="062A6A7E" w:rsidR="00AB0FCF" w:rsidRDefault="00AB0FCF" w:rsidP="00CA6F20">
      <w:pPr>
        <w:pStyle w:val="Titre3"/>
        <w:numPr>
          <w:ilvl w:val="0"/>
          <w:numId w:val="7"/>
        </w:numPr>
        <w:rPr>
          <w:noProof/>
        </w:rPr>
      </w:pPr>
      <w:r w:rsidRPr="00AB0FCF">
        <w:rPr>
          <w:noProof/>
        </w:rPr>
        <w:t>Installation de l'Application</w:t>
      </w:r>
    </w:p>
    <w:p w14:paraId="16779F64" w14:textId="77777777" w:rsidR="00CA6F20" w:rsidRPr="00CA6F20" w:rsidRDefault="00CA6F20" w:rsidP="00CA6F20">
      <w:pPr>
        <w:pStyle w:val="Paragraphedeliste"/>
        <w:ind w:left="840"/>
      </w:pPr>
    </w:p>
    <w:p w14:paraId="53E16B55" w14:textId="77777777" w:rsidR="00AB0FCF" w:rsidRPr="00AB0FCF" w:rsidRDefault="00AB0FCF" w:rsidP="00AB0FCF">
      <w:pPr>
        <w:rPr>
          <w:noProof/>
        </w:rPr>
      </w:pPr>
      <w:r w:rsidRPr="00AB0FCF">
        <w:rPr>
          <w:noProof/>
        </w:rPr>
        <w:t>Pour installer et exécuter l'application R Shiny sur votre poste local, suivez les étapes ci-dessous :</w:t>
      </w:r>
    </w:p>
    <w:p w14:paraId="37BD4A59" w14:textId="77777777" w:rsidR="00CA6F20" w:rsidRDefault="00CA6F20" w:rsidP="00AB0FCF">
      <w:pPr>
        <w:rPr>
          <w:noProof/>
        </w:rPr>
      </w:pPr>
    </w:p>
    <w:p w14:paraId="114E0445" w14:textId="0E668FD7" w:rsidR="00CA6F20" w:rsidRDefault="002317E3" w:rsidP="002317E3">
      <w:pPr>
        <w:pStyle w:val="Paragraphedeliste"/>
        <w:numPr>
          <w:ilvl w:val="0"/>
          <w:numId w:val="9"/>
        </w:numPr>
        <w:rPr>
          <w:noProof/>
        </w:rPr>
      </w:pPr>
      <w:r w:rsidRPr="002317E3">
        <w:rPr>
          <w:noProof/>
        </w:rPr>
        <w:t xml:space="preserve">Téléchargez </w:t>
      </w:r>
      <w:r>
        <w:rPr>
          <w:noProof/>
        </w:rPr>
        <w:t>le fichier « app.r » ansi que « df.csv » et placez les dans un dossier</w:t>
      </w:r>
    </w:p>
    <w:p w14:paraId="5E473697" w14:textId="77777777" w:rsidR="002317E3" w:rsidRPr="002317E3" w:rsidRDefault="002317E3" w:rsidP="002317E3">
      <w:pPr>
        <w:pStyle w:val="Paragraphedeliste"/>
        <w:ind w:left="360"/>
        <w:rPr>
          <w:noProof/>
        </w:rPr>
      </w:pPr>
    </w:p>
    <w:p w14:paraId="4376186F" w14:textId="77777777" w:rsidR="002317E3" w:rsidRDefault="002317E3" w:rsidP="00AB0FCF">
      <w:pPr>
        <w:pStyle w:val="Paragraphedeliste"/>
        <w:numPr>
          <w:ilvl w:val="0"/>
          <w:numId w:val="9"/>
        </w:numPr>
        <w:rPr>
          <w:noProof/>
        </w:rPr>
      </w:pPr>
      <w:r>
        <w:rPr>
          <w:noProof/>
        </w:rPr>
        <w:t>Lancez</w:t>
      </w:r>
      <w:r w:rsidR="00AB0FCF" w:rsidRPr="00AB0FCF">
        <w:rPr>
          <w:noProof/>
        </w:rPr>
        <w:t xml:space="preserve"> RStudio </w:t>
      </w:r>
      <w:r>
        <w:rPr>
          <w:noProof/>
        </w:rPr>
        <w:t>ouvrez ce dossier</w:t>
      </w:r>
    </w:p>
    <w:p w14:paraId="249432BE" w14:textId="77777777" w:rsidR="002317E3" w:rsidRDefault="002317E3" w:rsidP="002317E3">
      <w:pPr>
        <w:pStyle w:val="Paragraphedeliste"/>
        <w:rPr>
          <w:noProof/>
        </w:rPr>
      </w:pPr>
    </w:p>
    <w:p w14:paraId="1778B01D" w14:textId="77777777" w:rsidR="002317E3" w:rsidRDefault="002317E3" w:rsidP="00AB0FCF">
      <w:pPr>
        <w:pStyle w:val="Paragraphedeliste"/>
        <w:numPr>
          <w:ilvl w:val="0"/>
          <w:numId w:val="9"/>
        </w:numPr>
        <w:rPr>
          <w:noProof/>
        </w:rPr>
      </w:pPr>
      <w:r>
        <w:rPr>
          <w:noProof/>
        </w:rPr>
        <w:t>Rendez vous sur le fichier « app.r » et lors de la première execution :</w:t>
      </w:r>
    </w:p>
    <w:p w14:paraId="0C0909CD" w14:textId="77777777" w:rsidR="002317E3" w:rsidRDefault="002317E3" w:rsidP="002317E3">
      <w:pPr>
        <w:pStyle w:val="Paragraphedeliste"/>
        <w:rPr>
          <w:noProof/>
        </w:rPr>
      </w:pPr>
    </w:p>
    <w:p w14:paraId="75874A26" w14:textId="77777777" w:rsidR="002317E3" w:rsidRDefault="002317E3" w:rsidP="002317E3">
      <w:pPr>
        <w:pStyle w:val="Paragraphedeliste"/>
        <w:numPr>
          <w:ilvl w:val="1"/>
          <w:numId w:val="9"/>
        </w:numPr>
        <w:rPr>
          <w:noProof/>
        </w:rPr>
      </w:pPr>
      <w:r>
        <w:rPr>
          <w:noProof/>
        </w:rPr>
        <w:t>Installez les packages (en commentaires en haut du programme)</w:t>
      </w:r>
    </w:p>
    <w:p w14:paraId="7092DC19" w14:textId="0B850A45" w:rsidR="00AB0FCF" w:rsidRDefault="002317E3" w:rsidP="002317E3">
      <w:pPr>
        <w:pStyle w:val="Paragraphedeliste"/>
        <w:numPr>
          <w:ilvl w:val="1"/>
          <w:numId w:val="9"/>
        </w:numPr>
        <w:rPr>
          <w:noProof/>
        </w:rPr>
      </w:pPr>
      <w:r>
        <w:rPr>
          <w:noProof/>
        </w:rPr>
        <w:t xml:space="preserve">Importez le DataFrame en utilisant la commande </w:t>
      </w:r>
      <w:r w:rsidRPr="002317E3">
        <w:rPr>
          <w:b/>
          <w:bCs/>
          <w:noProof/>
        </w:rPr>
        <w:t xml:space="preserve">df </w:t>
      </w:r>
      <w:r>
        <w:rPr>
          <w:b/>
          <w:bCs/>
          <w:noProof/>
        </w:rPr>
        <w:t>=</w:t>
      </w:r>
      <w:r w:rsidRPr="002317E3">
        <w:rPr>
          <w:b/>
          <w:bCs/>
          <w:noProof/>
        </w:rPr>
        <w:t xml:space="preserve"> read_csv("df.csv")</w:t>
      </w:r>
    </w:p>
    <w:p w14:paraId="498ED43D" w14:textId="77777777" w:rsidR="00CA6F20" w:rsidRPr="00301194" w:rsidRDefault="00CA6F20" w:rsidP="004844D5">
      <w:pPr>
        <w:rPr>
          <w:noProof/>
        </w:rPr>
      </w:pPr>
    </w:p>
    <w:p w14:paraId="5F29CA75" w14:textId="1818D32F" w:rsidR="002317E3" w:rsidRDefault="002317E3" w:rsidP="002317E3">
      <w:pPr>
        <w:pStyle w:val="Paragraphedeliste"/>
        <w:numPr>
          <w:ilvl w:val="0"/>
          <w:numId w:val="9"/>
        </w:numPr>
        <w:rPr>
          <w:noProof/>
        </w:rPr>
      </w:pPr>
      <w:r>
        <w:rPr>
          <w:noProof/>
        </w:rPr>
        <w:t>Executez le code pour accéder à l’applicatio</w:t>
      </w:r>
      <w:r w:rsidR="004844D5">
        <w:rPr>
          <w:noProof/>
        </w:rPr>
        <w:t>n</w:t>
      </w:r>
    </w:p>
    <w:p w14:paraId="3F9E55C5" w14:textId="77777777" w:rsidR="002317E3" w:rsidRPr="00AB0FCF" w:rsidRDefault="002317E3" w:rsidP="002317E3">
      <w:pPr>
        <w:rPr>
          <w:noProof/>
        </w:rPr>
      </w:pPr>
    </w:p>
    <w:p w14:paraId="157DC01B" w14:textId="441B2B2C" w:rsidR="00AB0FCF" w:rsidRDefault="00AB0FCF" w:rsidP="002317E3">
      <w:pPr>
        <w:pStyle w:val="Titre3"/>
        <w:numPr>
          <w:ilvl w:val="0"/>
          <w:numId w:val="7"/>
        </w:numPr>
        <w:rPr>
          <w:noProof/>
        </w:rPr>
      </w:pPr>
      <w:r w:rsidRPr="00AB0FCF">
        <w:rPr>
          <w:noProof/>
        </w:rPr>
        <w:t>Packages Nécessaires</w:t>
      </w:r>
    </w:p>
    <w:p w14:paraId="0739811F" w14:textId="77777777" w:rsidR="002317E3" w:rsidRPr="002317E3" w:rsidRDefault="002317E3" w:rsidP="002317E3">
      <w:pPr>
        <w:pStyle w:val="Paragraphedeliste"/>
        <w:ind w:left="840"/>
      </w:pPr>
    </w:p>
    <w:p w14:paraId="143F838F" w14:textId="77777777" w:rsidR="00AB0FCF" w:rsidRDefault="00AB0FCF" w:rsidP="00AB0FCF">
      <w:pPr>
        <w:rPr>
          <w:noProof/>
        </w:rPr>
      </w:pPr>
      <w:r w:rsidRPr="00AB0FCF">
        <w:rPr>
          <w:noProof/>
        </w:rPr>
        <w:t>L'application utilise plusieurs packages R pour la visualisation et l'analyse des données. Voici la liste des packages requis :</w:t>
      </w:r>
    </w:p>
    <w:p w14:paraId="711D7D7E" w14:textId="77777777" w:rsidR="004844D5" w:rsidRPr="00AB0FCF" w:rsidRDefault="004844D5" w:rsidP="00AB0FCF">
      <w:pPr>
        <w:rPr>
          <w:noProof/>
        </w:rPr>
      </w:pPr>
    </w:p>
    <w:p w14:paraId="68049B95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shiny</w:t>
      </w:r>
      <w:r w:rsidRPr="00AB0FCF">
        <w:rPr>
          <w:noProof/>
        </w:rPr>
        <w:t xml:space="preserve"> : Pour créer l'application web.</w:t>
      </w:r>
    </w:p>
    <w:p w14:paraId="13D18C55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dplyr</w:t>
      </w:r>
      <w:r w:rsidRPr="00AB0FCF">
        <w:rPr>
          <w:noProof/>
        </w:rPr>
        <w:t xml:space="preserve"> : Pour la manipulation de données.</w:t>
      </w:r>
    </w:p>
    <w:p w14:paraId="69014D40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ggplot2</w:t>
      </w:r>
      <w:r w:rsidRPr="00AB0FCF">
        <w:rPr>
          <w:noProof/>
        </w:rPr>
        <w:t xml:space="preserve"> : Pour la visualisation des données.</w:t>
      </w:r>
    </w:p>
    <w:p w14:paraId="71FD8F2D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plotly</w:t>
      </w:r>
      <w:r w:rsidRPr="00AB0FCF">
        <w:rPr>
          <w:noProof/>
        </w:rPr>
        <w:t xml:space="preserve"> : Pour créer des graphiques interactifs.</w:t>
      </w:r>
    </w:p>
    <w:p w14:paraId="276AA603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bslib</w:t>
      </w:r>
      <w:r w:rsidRPr="00AB0FCF">
        <w:rPr>
          <w:noProof/>
        </w:rPr>
        <w:t xml:space="preserve"> : Pour la personnalisation du style de l'application.</w:t>
      </w:r>
    </w:p>
    <w:p w14:paraId="416F93E3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lubridate</w:t>
      </w:r>
      <w:r w:rsidRPr="00AB0FCF">
        <w:rPr>
          <w:noProof/>
        </w:rPr>
        <w:t xml:space="preserve"> : Pour la manipulation des dates.</w:t>
      </w:r>
    </w:p>
    <w:p w14:paraId="70893A49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leaflet</w:t>
      </w:r>
      <w:r w:rsidRPr="00AB0FCF">
        <w:rPr>
          <w:noProof/>
        </w:rPr>
        <w:t xml:space="preserve"> : Pour la création de cartes interactives.</w:t>
      </w:r>
    </w:p>
    <w:p w14:paraId="7289BF43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DT</w:t>
      </w:r>
      <w:r w:rsidRPr="00AB0FCF">
        <w:rPr>
          <w:noProof/>
        </w:rPr>
        <w:t xml:space="preserve"> : Pour afficher des tableaux interactifs.</w:t>
      </w:r>
    </w:p>
    <w:p w14:paraId="297B5830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shinydashboard</w:t>
      </w:r>
      <w:r w:rsidRPr="00AB0FCF">
        <w:rPr>
          <w:noProof/>
        </w:rPr>
        <w:t xml:space="preserve"> : Pour créer un tableau de bord élégant.</w:t>
      </w:r>
    </w:p>
    <w:p w14:paraId="7BF3042C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scales</w:t>
      </w:r>
      <w:r w:rsidRPr="00AB0FCF">
        <w:rPr>
          <w:noProof/>
        </w:rPr>
        <w:t xml:space="preserve"> : Pour formater les étiquettes des axes.</w:t>
      </w:r>
    </w:p>
    <w:p w14:paraId="34F40AEA" w14:textId="77777777" w:rsidR="00AB0FCF" w:rsidRP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fontawesome</w:t>
      </w:r>
      <w:r w:rsidRPr="00AB0FCF">
        <w:rPr>
          <w:noProof/>
        </w:rPr>
        <w:t xml:space="preserve"> : Pour utiliser des icônes Font Awesome.</w:t>
      </w:r>
    </w:p>
    <w:p w14:paraId="11538176" w14:textId="77777777" w:rsidR="00AB0FCF" w:rsidRDefault="00AB0FCF" w:rsidP="004844D5">
      <w:pPr>
        <w:numPr>
          <w:ilvl w:val="0"/>
          <w:numId w:val="4"/>
        </w:numPr>
        <w:spacing w:line="360" w:lineRule="auto"/>
        <w:rPr>
          <w:noProof/>
        </w:rPr>
      </w:pPr>
      <w:r w:rsidRPr="00AB0FCF">
        <w:rPr>
          <w:b/>
          <w:bCs/>
          <w:noProof/>
        </w:rPr>
        <w:t>shinythemes</w:t>
      </w:r>
      <w:r w:rsidRPr="00AB0FCF">
        <w:rPr>
          <w:noProof/>
        </w:rPr>
        <w:t xml:space="preserve"> : Pour appliquer des thèmes à l'application.</w:t>
      </w:r>
    </w:p>
    <w:p w14:paraId="176A2936" w14:textId="2EFC7875" w:rsidR="002953F5" w:rsidRPr="00AB0FCF" w:rsidRDefault="002953F5" w:rsidP="004844D5">
      <w:pPr>
        <w:numPr>
          <w:ilvl w:val="0"/>
          <w:numId w:val="4"/>
        </w:numPr>
        <w:spacing w:line="360" w:lineRule="auto"/>
        <w:rPr>
          <w:noProof/>
        </w:rPr>
      </w:pPr>
      <w:r>
        <w:rPr>
          <w:b/>
          <w:bCs/>
          <w:noProof/>
        </w:rPr>
        <w:t>Shinyjs </w:t>
      </w:r>
      <w:r w:rsidRPr="002953F5">
        <w:rPr>
          <w:noProof/>
        </w:rPr>
        <w:t>:</w:t>
      </w:r>
      <w:r>
        <w:rPr>
          <w:noProof/>
        </w:rPr>
        <w:t xml:space="preserve"> pour ajouter du code javascript.</w:t>
      </w:r>
    </w:p>
    <w:p w14:paraId="4B9A4629" w14:textId="55493605" w:rsidR="00AB0FCF" w:rsidRPr="00AB0FCF" w:rsidRDefault="00AB0FCF" w:rsidP="00AB0FCF">
      <w:pPr>
        <w:rPr>
          <w:noProof/>
        </w:rPr>
      </w:pPr>
    </w:p>
    <w:p w14:paraId="788278DE" w14:textId="14363E9F" w:rsidR="00AB0FCF" w:rsidRDefault="00AB0FCF" w:rsidP="004844D5">
      <w:pPr>
        <w:pStyle w:val="Titre3"/>
        <w:numPr>
          <w:ilvl w:val="0"/>
          <w:numId w:val="7"/>
        </w:numPr>
        <w:rPr>
          <w:noProof/>
        </w:rPr>
      </w:pPr>
      <w:r w:rsidRPr="00AB0FCF">
        <w:rPr>
          <w:noProof/>
        </w:rPr>
        <w:t>Mise en Forme et Rédaction</w:t>
      </w:r>
    </w:p>
    <w:p w14:paraId="41487827" w14:textId="77777777" w:rsidR="004844D5" w:rsidRPr="004844D5" w:rsidRDefault="004844D5" w:rsidP="004844D5">
      <w:pPr>
        <w:pStyle w:val="Paragraphedeliste"/>
        <w:ind w:left="840"/>
      </w:pPr>
    </w:p>
    <w:p w14:paraId="4063E505" w14:textId="77777777" w:rsidR="00AB0FCF" w:rsidRPr="00AB0FCF" w:rsidRDefault="00AB0FCF" w:rsidP="00AB0FCF">
      <w:pPr>
        <w:rPr>
          <w:b/>
          <w:bCs/>
          <w:noProof/>
        </w:rPr>
      </w:pPr>
      <w:r w:rsidRPr="00AB0FCF">
        <w:rPr>
          <w:b/>
          <w:bCs/>
          <w:noProof/>
        </w:rPr>
        <w:t>Mise en Forme</w:t>
      </w:r>
    </w:p>
    <w:p w14:paraId="5355BAC5" w14:textId="6CDA0E23" w:rsidR="00AB0FCF" w:rsidRPr="00AB0FCF" w:rsidRDefault="00850DE8" w:rsidP="00AB0FCF">
      <w:pPr>
        <w:numPr>
          <w:ilvl w:val="0"/>
          <w:numId w:val="5"/>
        </w:numPr>
        <w:rPr>
          <w:noProof/>
        </w:rPr>
      </w:pPr>
      <w:r>
        <w:rPr>
          <w:noProof/>
        </w:rPr>
        <w:t>Utilisation de titres</w:t>
      </w:r>
      <w:r w:rsidR="00AB0FCF" w:rsidRPr="00AB0FCF">
        <w:rPr>
          <w:noProof/>
        </w:rPr>
        <w:t xml:space="preserve"> (h1, h2, h3)</w:t>
      </w:r>
      <w:r w:rsidR="000A05A5">
        <w:rPr>
          <w:noProof/>
        </w:rPr>
        <w:t xml:space="preserve"> voire de balises </w:t>
      </w:r>
      <w:r w:rsidR="00DF1091">
        <w:rPr>
          <w:noProof/>
        </w:rPr>
        <w:t xml:space="preserve">tags$div pour la couleur afin de </w:t>
      </w:r>
      <w:r w:rsidR="00AB0FCF" w:rsidRPr="00AB0FCF">
        <w:rPr>
          <w:noProof/>
        </w:rPr>
        <w:t>structurer le contenu.</w:t>
      </w:r>
    </w:p>
    <w:p w14:paraId="437910D2" w14:textId="475B3EB3" w:rsidR="00850DE8" w:rsidRDefault="004844D5" w:rsidP="00AB0FCF">
      <w:pPr>
        <w:numPr>
          <w:ilvl w:val="0"/>
          <w:numId w:val="5"/>
        </w:numPr>
        <w:rPr>
          <w:noProof/>
        </w:rPr>
      </w:pPr>
      <w:r w:rsidRPr="004844D5">
        <w:rPr>
          <w:noProof/>
        </w:rPr>
        <w:t>M</w:t>
      </w:r>
      <w:r w:rsidR="00DB44F9" w:rsidRPr="004844D5">
        <w:rPr>
          <w:noProof/>
        </w:rPr>
        <w:t>ise</w:t>
      </w:r>
      <w:r w:rsidR="00DB44F9" w:rsidRPr="00DB44F9">
        <w:rPr>
          <w:b/>
          <w:bCs/>
          <w:noProof/>
        </w:rPr>
        <w:t xml:space="preserve"> </w:t>
      </w:r>
      <w:r w:rsidR="00DB44F9" w:rsidRPr="004844D5">
        <w:rPr>
          <w:noProof/>
        </w:rPr>
        <w:t>en</w:t>
      </w:r>
      <w:r w:rsidR="00DB44F9" w:rsidRPr="00DB44F9">
        <w:rPr>
          <w:b/>
          <w:bCs/>
          <w:noProof/>
        </w:rPr>
        <w:t xml:space="preserve"> </w:t>
      </w:r>
      <w:r w:rsidR="00DB44F9" w:rsidRPr="004844D5">
        <w:rPr>
          <w:noProof/>
        </w:rPr>
        <w:t>forme</w:t>
      </w:r>
      <w:r w:rsidR="00DB44F9">
        <w:rPr>
          <w:noProof/>
        </w:rPr>
        <w:t xml:space="preserve"> css pour par exemple ajouter de la couleur</w:t>
      </w:r>
    </w:p>
    <w:p w14:paraId="348EE578" w14:textId="77777777" w:rsidR="004844D5" w:rsidRPr="00850DE8" w:rsidRDefault="004844D5" w:rsidP="004844D5">
      <w:pPr>
        <w:ind w:left="720"/>
        <w:rPr>
          <w:noProof/>
        </w:rPr>
      </w:pPr>
    </w:p>
    <w:p w14:paraId="2A7305E6" w14:textId="77777777" w:rsidR="00AB0FCF" w:rsidRPr="00AB0FCF" w:rsidRDefault="00AB0FCF" w:rsidP="00AB0FCF">
      <w:pPr>
        <w:rPr>
          <w:b/>
          <w:bCs/>
          <w:noProof/>
        </w:rPr>
      </w:pPr>
      <w:r w:rsidRPr="00AB0FCF">
        <w:rPr>
          <w:b/>
          <w:bCs/>
          <w:noProof/>
        </w:rPr>
        <w:t>Rédaction</w:t>
      </w:r>
    </w:p>
    <w:p w14:paraId="3C887191" w14:textId="0B6A6FD2" w:rsidR="00AB0FCF" w:rsidRDefault="003E1922" w:rsidP="00860772">
      <w:pPr>
        <w:pStyle w:val="Paragraphedeliste"/>
        <w:numPr>
          <w:ilvl w:val="0"/>
          <w:numId w:val="10"/>
        </w:numPr>
        <w:rPr>
          <w:noProof/>
        </w:rPr>
      </w:pPr>
      <w:r>
        <w:rPr>
          <w:noProof/>
        </w:rPr>
        <w:t xml:space="preserve">Beaucoup de commentaires pour comprendre le code </w:t>
      </w:r>
    </w:p>
    <w:p w14:paraId="38882506" w14:textId="7F23975B" w:rsidR="00A81248" w:rsidRPr="006B7126" w:rsidRDefault="007F636A" w:rsidP="002953F5">
      <w:pPr>
        <w:pStyle w:val="Paragraphedeliste"/>
        <w:numPr>
          <w:ilvl w:val="0"/>
          <w:numId w:val="10"/>
        </w:numPr>
        <w:rPr>
          <w:noProof/>
        </w:rPr>
      </w:pPr>
      <w:r>
        <w:rPr>
          <w:noProof/>
        </w:rPr>
        <w:t>Fermeture des parenthèses align</w:t>
      </w:r>
      <w:r w:rsidR="00F14A6E">
        <w:rPr>
          <w:noProof/>
        </w:rPr>
        <w:t xml:space="preserve">ée à leur ouverture </w:t>
      </w:r>
    </w:p>
    <w:sectPr w:rsidR="00A81248" w:rsidRPr="006B7126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518D5" w14:textId="77777777" w:rsidR="007F6F2B" w:rsidRDefault="007F6F2B" w:rsidP="001205A1">
      <w:r>
        <w:separator/>
      </w:r>
    </w:p>
    <w:p w14:paraId="23F68443" w14:textId="77777777" w:rsidR="007F6F2B" w:rsidRDefault="007F6F2B"/>
  </w:endnote>
  <w:endnote w:type="continuationSeparator" w:id="0">
    <w:p w14:paraId="0F721791" w14:textId="77777777" w:rsidR="007F6F2B" w:rsidRDefault="007F6F2B" w:rsidP="001205A1">
      <w:r>
        <w:continuationSeparator/>
      </w:r>
    </w:p>
    <w:p w14:paraId="26FEE0C1" w14:textId="77777777" w:rsidR="007F6F2B" w:rsidRDefault="007F6F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721D74F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684DF69F" w14:textId="77777777" w:rsidR="001205A1" w:rsidRDefault="001205A1" w:rsidP="001205A1">
    <w:pPr>
      <w:pStyle w:val="Pieddepage"/>
      <w:ind w:right="360"/>
    </w:pPr>
  </w:p>
  <w:p w14:paraId="30AC2B79" w14:textId="77777777" w:rsidR="00950B3E" w:rsidRDefault="00950B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851D519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1B98B1B5" w14:textId="77777777" w:rsidTr="00A84125">
      <w:tc>
        <w:tcPr>
          <w:tcW w:w="5329" w:type="dxa"/>
        </w:tcPr>
        <w:p w14:paraId="2668FDAB" w14:textId="23C72577" w:rsidR="001205A1" w:rsidRPr="001205A1" w:rsidRDefault="004F31B8" w:rsidP="00C66528">
          <w:pPr>
            <w:pStyle w:val="Pieddepage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fr-FR"/>
                </w:rPr>
                <w:t>TITRE DU RAPPORT</w:t>
              </w:r>
            </w:sdtContent>
          </w:sdt>
        </w:p>
      </w:tc>
      <w:tc>
        <w:tcPr>
          <w:tcW w:w="5329" w:type="dxa"/>
        </w:tcPr>
        <w:p w14:paraId="24D85DF1" w14:textId="77777777" w:rsidR="001205A1" w:rsidRPr="001205A1" w:rsidRDefault="001205A1" w:rsidP="00A31A5B">
          <w:pPr>
            <w:pStyle w:val="Pieddepage"/>
          </w:pPr>
        </w:p>
      </w:tc>
    </w:tr>
  </w:tbl>
  <w:p w14:paraId="4BE62759" w14:textId="77777777" w:rsidR="001205A1" w:rsidRDefault="001205A1">
    <w:pPr>
      <w:pStyle w:val="Pieddepage"/>
    </w:pPr>
  </w:p>
  <w:p w14:paraId="2BFB2B17" w14:textId="77777777" w:rsidR="00950B3E" w:rsidRDefault="00950B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C9732" w14:textId="77777777" w:rsidR="007F6F2B" w:rsidRDefault="007F6F2B" w:rsidP="001205A1">
      <w:r>
        <w:separator/>
      </w:r>
    </w:p>
    <w:p w14:paraId="13110CA5" w14:textId="77777777" w:rsidR="007F6F2B" w:rsidRDefault="007F6F2B"/>
  </w:footnote>
  <w:footnote w:type="continuationSeparator" w:id="0">
    <w:p w14:paraId="06E88DA5" w14:textId="77777777" w:rsidR="007F6F2B" w:rsidRDefault="007F6F2B" w:rsidP="001205A1">
      <w:r>
        <w:continuationSeparator/>
      </w:r>
    </w:p>
    <w:p w14:paraId="228E9ACE" w14:textId="77777777" w:rsidR="007F6F2B" w:rsidRDefault="007F6F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3319"/>
    <w:multiLevelType w:val="multilevel"/>
    <w:tmpl w:val="073C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78D9"/>
    <w:multiLevelType w:val="multilevel"/>
    <w:tmpl w:val="BA4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65105"/>
    <w:multiLevelType w:val="hybridMultilevel"/>
    <w:tmpl w:val="DB06F23E"/>
    <w:lvl w:ilvl="0" w:tplc="D45A3E9C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2C3D"/>
    <w:multiLevelType w:val="hybridMultilevel"/>
    <w:tmpl w:val="6430E604"/>
    <w:lvl w:ilvl="0" w:tplc="D45A3E9C">
      <w:start w:val="1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47596"/>
    <w:multiLevelType w:val="multilevel"/>
    <w:tmpl w:val="BB8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2710"/>
    <w:multiLevelType w:val="multilevel"/>
    <w:tmpl w:val="90C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65CC1"/>
    <w:multiLevelType w:val="multilevel"/>
    <w:tmpl w:val="5D56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D1874"/>
    <w:multiLevelType w:val="multilevel"/>
    <w:tmpl w:val="BEA2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24845"/>
    <w:multiLevelType w:val="hybridMultilevel"/>
    <w:tmpl w:val="65028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D2D2E"/>
    <w:multiLevelType w:val="hybridMultilevel"/>
    <w:tmpl w:val="483A3A28"/>
    <w:lvl w:ilvl="0" w:tplc="4732CF7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13789">
    <w:abstractNumId w:val="5"/>
  </w:num>
  <w:num w:numId="2" w16cid:durableId="1499808239">
    <w:abstractNumId w:val="7"/>
  </w:num>
  <w:num w:numId="3" w16cid:durableId="1939871986">
    <w:abstractNumId w:val="6"/>
  </w:num>
  <w:num w:numId="4" w16cid:durableId="18360873">
    <w:abstractNumId w:val="0"/>
  </w:num>
  <w:num w:numId="5" w16cid:durableId="453060160">
    <w:abstractNumId w:val="1"/>
  </w:num>
  <w:num w:numId="6" w16cid:durableId="647788133">
    <w:abstractNumId w:val="4"/>
  </w:num>
  <w:num w:numId="7" w16cid:durableId="992879281">
    <w:abstractNumId w:val="9"/>
  </w:num>
  <w:num w:numId="8" w16cid:durableId="1073430090">
    <w:abstractNumId w:val="3"/>
  </w:num>
  <w:num w:numId="9" w16cid:durableId="1988511879">
    <w:abstractNumId w:val="2"/>
  </w:num>
  <w:num w:numId="10" w16cid:durableId="682049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F"/>
    <w:rsid w:val="00017922"/>
    <w:rsid w:val="000A05A5"/>
    <w:rsid w:val="000C4ED1"/>
    <w:rsid w:val="001205A1"/>
    <w:rsid w:val="002317E3"/>
    <w:rsid w:val="002560A5"/>
    <w:rsid w:val="002877E8"/>
    <w:rsid w:val="002953F5"/>
    <w:rsid w:val="002B0D15"/>
    <w:rsid w:val="002D3BD9"/>
    <w:rsid w:val="002E7C4E"/>
    <w:rsid w:val="00301194"/>
    <w:rsid w:val="0031055C"/>
    <w:rsid w:val="00371EE1"/>
    <w:rsid w:val="00387322"/>
    <w:rsid w:val="003A798E"/>
    <w:rsid w:val="003D3DEE"/>
    <w:rsid w:val="003E1922"/>
    <w:rsid w:val="00425A99"/>
    <w:rsid w:val="00456C88"/>
    <w:rsid w:val="004844D5"/>
    <w:rsid w:val="004A2728"/>
    <w:rsid w:val="004C6A88"/>
    <w:rsid w:val="004F31B8"/>
    <w:rsid w:val="005259D7"/>
    <w:rsid w:val="00526E72"/>
    <w:rsid w:val="005A60B2"/>
    <w:rsid w:val="005D5E1E"/>
    <w:rsid w:val="005E6B25"/>
    <w:rsid w:val="005F4F46"/>
    <w:rsid w:val="00650D7A"/>
    <w:rsid w:val="006B224F"/>
    <w:rsid w:val="006B7126"/>
    <w:rsid w:val="006C60E6"/>
    <w:rsid w:val="007B0740"/>
    <w:rsid w:val="007C1BAB"/>
    <w:rsid w:val="007F636A"/>
    <w:rsid w:val="007F6F2B"/>
    <w:rsid w:val="008270FC"/>
    <w:rsid w:val="00850DE8"/>
    <w:rsid w:val="00860772"/>
    <w:rsid w:val="008A1B02"/>
    <w:rsid w:val="00926B02"/>
    <w:rsid w:val="00950B3E"/>
    <w:rsid w:val="00A15CF7"/>
    <w:rsid w:val="00A24793"/>
    <w:rsid w:val="00A31A5B"/>
    <w:rsid w:val="00A41D2E"/>
    <w:rsid w:val="00A44FF4"/>
    <w:rsid w:val="00A50993"/>
    <w:rsid w:val="00A55A46"/>
    <w:rsid w:val="00A720F2"/>
    <w:rsid w:val="00A77F86"/>
    <w:rsid w:val="00A81248"/>
    <w:rsid w:val="00A84125"/>
    <w:rsid w:val="00AB0FCF"/>
    <w:rsid w:val="00AF0333"/>
    <w:rsid w:val="00BA0A8D"/>
    <w:rsid w:val="00BA73B5"/>
    <w:rsid w:val="00C66528"/>
    <w:rsid w:val="00C673F6"/>
    <w:rsid w:val="00C915F0"/>
    <w:rsid w:val="00CA6F20"/>
    <w:rsid w:val="00CF301A"/>
    <w:rsid w:val="00DA110F"/>
    <w:rsid w:val="00DB44F9"/>
    <w:rsid w:val="00DF1091"/>
    <w:rsid w:val="00E55822"/>
    <w:rsid w:val="00F14A6E"/>
    <w:rsid w:val="00F356DC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0BC4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A4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ll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2024-10-10T15:35:00Z</dcterms:created>
  <dcterms:modified xsi:type="dcterms:W3CDTF">2024-10-13T11:37:00Z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